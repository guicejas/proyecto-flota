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4F" w:rsidRDefault="00CE2E48" w:rsidP="00805117">
      <w:pPr>
        <w:tabs>
          <w:tab w:val="left" w:pos="232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DDA45" wp14:editId="014B635C">
                <wp:simplePos x="0" y="0"/>
                <wp:positionH relativeFrom="column">
                  <wp:posOffset>2876550</wp:posOffset>
                </wp:positionH>
                <wp:positionV relativeFrom="paragraph">
                  <wp:posOffset>2266950</wp:posOffset>
                </wp:positionV>
                <wp:extent cx="2068830" cy="9525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E48" w:rsidRDefault="00CE2E48" w:rsidP="00CE2E48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</w:pP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UAI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</w:t>
                            </w: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-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</w:t>
                            </w: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Trabajo de Campo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</w:t>
                            </w: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–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</w:t>
                            </w: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2012</w:t>
                            </w:r>
                          </w:p>
                          <w:p w:rsidR="00CE2E48" w:rsidRPr="00CE2E48" w:rsidRDefault="00CE2E48" w:rsidP="00CE2E48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</w:pPr>
                          </w:p>
                          <w:p w:rsidR="00CE2E48" w:rsidRPr="00CE2E48" w:rsidRDefault="00CE2E48" w:rsidP="00CE2E48">
                            <w:pPr>
                              <w:ind w:left="720"/>
                              <w:jc w:val="right"/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</w:pP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Cejas Guillermo</w:t>
                            </w:r>
                          </w:p>
                          <w:p w:rsidR="00CE2E48" w:rsidRPr="00CE2E48" w:rsidRDefault="00CE2E48" w:rsidP="00CE2E48">
                            <w:pPr>
                              <w:ind w:left="720"/>
                              <w:jc w:val="right"/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</w:pP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Trinidad </w:t>
                            </w:r>
                            <w:proofErr w:type="spellStart"/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Adelquis</w:t>
                            </w:r>
                            <w:proofErr w:type="spellEnd"/>
                          </w:p>
                          <w:p w:rsidR="00CE2E48" w:rsidRPr="00CE2E48" w:rsidRDefault="00CE2E48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6.5pt;margin-top:178.5pt;width:162.9pt;height: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" filled="f" stroked="f" strokeweight=".5pt">
                <v:textbox>
                  <w:txbxContent>
                    <w:p w:rsidR="00CE2E48" w:rsidRDefault="00CE2E48" w:rsidP="00CE2E48">
                      <w:pPr>
                        <w:jc w:val="right"/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</w:pP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UAI</w:t>
                      </w:r>
                      <w:r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</w:t>
                      </w: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- </w:t>
                      </w:r>
                      <w:r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</w:t>
                      </w: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Trabajo de Campo</w:t>
                      </w:r>
                      <w:r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</w:t>
                      </w: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–</w:t>
                      </w:r>
                      <w:r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</w:t>
                      </w: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2012</w:t>
                      </w:r>
                    </w:p>
                    <w:p w:rsidR="00CE2E48" w:rsidRPr="00CE2E48" w:rsidRDefault="00CE2E48" w:rsidP="00CE2E48">
                      <w:pPr>
                        <w:jc w:val="right"/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</w:pPr>
                    </w:p>
                    <w:p w:rsidR="00CE2E48" w:rsidRPr="00CE2E48" w:rsidRDefault="00CE2E48" w:rsidP="00CE2E48">
                      <w:pPr>
                        <w:ind w:left="720"/>
                        <w:jc w:val="right"/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</w:pP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Cejas Guillermo</w:t>
                      </w:r>
                    </w:p>
                    <w:p w:rsidR="00CE2E48" w:rsidRPr="00CE2E48" w:rsidRDefault="00CE2E48" w:rsidP="00CE2E48">
                      <w:pPr>
                        <w:ind w:left="720"/>
                        <w:jc w:val="right"/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</w:pP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Trinidad </w:t>
                      </w:r>
                      <w:proofErr w:type="spellStart"/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Adelquis</w:t>
                      </w:r>
                      <w:proofErr w:type="spellEnd"/>
                    </w:p>
                    <w:p w:rsidR="00CE2E48" w:rsidRPr="00CE2E48" w:rsidRDefault="00CE2E48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CA81A" wp14:editId="42299AA1">
                <wp:simplePos x="0" y="0"/>
                <wp:positionH relativeFrom="column">
                  <wp:posOffset>2771775</wp:posOffset>
                </wp:positionH>
                <wp:positionV relativeFrom="paragraph">
                  <wp:posOffset>6896100</wp:posOffset>
                </wp:positionV>
                <wp:extent cx="2068830" cy="9239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E48" w:rsidRDefault="00CE2E48" w:rsidP="00CE2E48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</w:pP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UAI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</w:t>
                            </w: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-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</w:t>
                            </w: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Trabajo de Campo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</w:t>
                            </w: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–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</w:t>
                            </w: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 2012</w:t>
                            </w:r>
                          </w:p>
                          <w:p w:rsidR="00CE2E48" w:rsidRPr="00CE2E48" w:rsidRDefault="00CE2E48" w:rsidP="00CE2E48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</w:pPr>
                          </w:p>
                          <w:p w:rsidR="00CE2E48" w:rsidRPr="00CE2E48" w:rsidRDefault="00CE2E48" w:rsidP="00CE2E48">
                            <w:pPr>
                              <w:ind w:left="720"/>
                              <w:jc w:val="right"/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</w:pP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Cejas Guillermo</w:t>
                            </w:r>
                          </w:p>
                          <w:p w:rsidR="00CE2E48" w:rsidRPr="00CE2E48" w:rsidRDefault="00CE2E48" w:rsidP="00CE2E48">
                            <w:pPr>
                              <w:ind w:left="720"/>
                              <w:jc w:val="right"/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</w:pPr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 xml:space="preserve">Trinidad </w:t>
                            </w:r>
                            <w:proofErr w:type="spellStart"/>
                            <w:r w:rsidRPr="00CE2E48">
                              <w:rPr>
                                <w:rFonts w:ascii="Agency FB" w:hAnsi="Agency FB"/>
                                <w:b/>
                                <w:sz w:val="24"/>
                                <w:lang w:val="es-AR"/>
                              </w:rPr>
                              <w:t>Adelquis</w:t>
                            </w:r>
                            <w:proofErr w:type="spellEnd"/>
                          </w:p>
                          <w:p w:rsidR="00CE2E48" w:rsidRPr="00CE2E48" w:rsidRDefault="00CE2E48" w:rsidP="00CE2E48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18.25pt;margin-top:543pt;width:162.9pt;height:7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" filled="f" stroked="f" strokeweight=".5pt">
                <v:textbox>
                  <w:txbxContent>
                    <w:p w:rsidR="00CE2E48" w:rsidRDefault="00CE2E48" w:rsidP="00CE2E48">
                      <w:pPr>
                        <w:jc w:val="right"/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</w:pP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UAI</w:t>
                      </w:r>
                      <w:r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</w:t>
                      </w: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- </w:t>
                      </w:r>
                      <w:r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</w:t>
                      </w: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Trabajo de Campo</w:t>
                      </w:r>
                      <w:r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</w:t>
                      </w: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–</w:t>
                      </w:r>
                      <w:r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</w:t>
                      </w: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 2012</w:t>
                      </w:r>
                    </w:p>
                    <w:p w:rsidR="00CE2E48" w:rsidRPr="00CE2E48" w:rsidRDefault="00CE2E48" w:rsidP="00CE2E48">
                      <w:pPr>
                        <w:jc w:val="right"/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</w:pPr>
                    </w:p>
                    <w:p w:rsidR="00CE2E48" w:rsidRPr="00CE2E48" w:rsidRDefault="00CE2E48" w:rsidP="00CE2E48">
                      <w:pPr>
                        <w:ind w:left="720"/>
                        <w:jc w:val="right"/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</w:pP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Cejas Guillermo</w:t>
                      </w:r>
                    </w:p>
                    <w:p w:rsidR="00CE2E48" w:rsidRPr="00CE2E48" w:rsidRDefault="00CE2E48" w:rsidP="00CE2E48">
                      <w:pPr>
                        <w:ind w:left="720"/>
                        <w:jc w:val="right"/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</w:pPr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 xml:space="preserve">Trinidad </w:t>
                      </w:r>
                      <w:proofErr w:type="spellStart"/>
                      <w:r w:rsidRPr="00CE2E48">
                        <w:rPr>
                          <w:rFonts w:ascii="Agency FB" w:hAnsi="Agency FB"/>
                          <w:b/>
                          <w:sz w:val="24"/>
                          <w:lang w:val="es-AR"/>
                        </w:rPr>
                        <w:t>Adelquis</w:t>
                      </w:r>
                      <w:proofErr w:type="spellEnd"/>
                    </w:p>
                    <w:p w:rsidR="00CE2E48" w:rsidRPr="00CE2E48" w:rsidRDefault="00CE2E48" w:rsidP="00CE2E48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CA333" wp14:editId="1E7DD211">
                <wp:simplePos x="0" y="0"/>
                <wp:positionH relativeFrom="column">
                  <wp:posOffset>2438400</wp:posOffset>
                </wp:positionH>
                <wp:positionV relativeFrom="paragraph">
                  <wp:posOffset>5524500</wp:posOffset>
                </wp:positionV>
                <wp:extent cx="2457450" cy="838200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4597" w:rsidRPr="00CE2E48" w:rsidRDefault="00464597" w:rsidP="00464597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spacing w:val="10"/>
                                <w:sz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2E48">
                              <w:rPr>
                                <w:rFonts w:ascii="Britannic Bold" w:hAnsi="Britannic Bold"/>
                                <w:b/>
                                <w:spacing w:val="10"/>
                                <w:sz w:val="40"/>
                                <w:lang w:val="es-AR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SISTEMA GESTION FLOTA DE TAXIS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2pt;margin-top:435pt;width:193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" filled="f" stroked="f" strokecolor="white">
                <v:textbox>
                  <w:txbxContent>
                    <w:p w:rsidR="00464597" w:rsidRPr="00CE2E48" w:rsidRDefault="00464597" w:rsidP="00464597">
                      <w:pPr>
                        <w:jc w:val="center"/>
                        <w:rPr>
                          <w:rFonts w:ascii="Britannic Bold" w:hAnsi="Britannic Bold"/>
                          <w:b/>
                          <w:spacing w:val="10"/>
                          <w:sz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E2E48">
                        <w:rPr>
                          <w:rFonts w:ascii="Britannic Bold" w:hAnsi="Britannic Bold"/>
                          <w:b/>
                          <w:spacing w:val="10"/>
                          <w:sz w:val="40"/>
                          <w:lang w:val="es-AR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SISTEMA GESTION FLOTA DE TAXIS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62336" behindDoc="0" locked="0" layoutInCell="1" allowOverlap="1" wp14:anchorId="678AAE9E" wp14:editId="4E59D105">
            <wp:simplePos x="0" y="0"/>
            <wp:positionH relativeFrom="column">
              <wp:posOffset>3562350</wp:posOffset>
            </wp:positionH>
            <wp:positionV relativeFrom="paragraph">
              <wp:posOffset>7755890</wp:posOffset>
            </wp:positionV>
            <wp:extent cx="1333500" cy="749300"/>
            <wp:effectExtent l="0" t="0" r="0" b="0"/>
            <wp:wrapNone/>
            <wp:docPr id="7" name="Picture 7" descr="C:\Users\gcejas\Downloads\GestFlotaTaxis 19-02-13 0131 FINAL 1\GestFlotaTaxis\Vista\Tryp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cejas\Downloads\GestFlotaTaxis 19-02-13 0131 FINAL 1\GestFlotaTaxis\Vista\Tryp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 wp14:anchorId="66B47CB0" wp14:editId="35205DE8">
            <wp:simplePos x="0" y="0"/>
            <wp:positionH relativeFrom="column">
              <wp:posOffset>3733800</wp:posOffset>
            </wp:positionH>
            <wp:positionV relativeFrom="paragraph">
              <wp:posOffset>3178810</wp:posOffset>
            </wp:positionV>
            <wp:extent cx="1343025" cy="754380"/>
            <wp:effectExtent l="0" t="0" r="0" b="7620"/>
            <wp:wrapNone/>
            <wp:docPr id="6" name="Picture 6" descr="C:\Users\gcejas\Downloads\GestFlotaTaxis 19-02-13 0131 FINAL 1\GestFlotaTaxis\Vista\Tryp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ejas\Downloads\GestFlotaTaxis 19-02-13 0131 FINAL 1\GestFlotaTaxis\Vista\Tryp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58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7A3E8" wp14:editId="6667F051">
                <wp:simplePos x="0" y="0"/>
                <wp:positionH relativeFrom="column">
                  <wp:posOffset>2617470</wp:posOffset>
                </wp:positionH>
                <wp:positionV relativeFrom="paragraph">
                  <wp:posOffset>590550</wp:posOffset>
                </wp:positionV>
                <wp:extent cx="2373630" cy="981075"/>
                <wp:effectExtent l="0" t="0" r="2667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9810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4597" w:rsidRPr="00CE2E48" w:rsidRDefault="00464597" w:rsidP="00464597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spacing w:val="10"/>
                                <w:sz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2E48">
                              <w:rPr>
                                <w:rFonts w:ascii="Britannic Bold" w:hAnsi="Britannic Bold"/>
                                <w:b/>
                                <w:spacing w:val="10"/>
                                <w:sz w:val="40"/>
                                <w:lang w:val="es-AR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SISTEMA GESTION FLOTA DE TAXIS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06.1pt;margin-top:46.5pt;width:186.9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" filled="f" strokecolor="white [3212]">
                <v:textbox>
                  <w:txbxContent>
                    <w:p w:rsidR="00464597" w:rsidRPr="00CE2E48" w:rsidRDefault="00464597" w:rsidP="00464597">
                      <w:pPr>
                        <w:jc w:val="center"/>
                        <w:rPr>
                          <w:rFonts w:ascii="Britannic Bold" w:hAnsi="Britannic Bold"/>
                          <w:b/>
                          <w:spacing w:val="10"/>
                          <w:sz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E2E48">
                        <w:rPr>
                          <w:rFonts w:ascii="Britannic Bold" w:hAnsi="Britannic Bold"/>
                          <w:b/>
                          <w:spacing w:val="10"/>
                          <w:sz w:val="40"/>
                          <w:lang w:val="es-AR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SISTEMA GESTION FLOTA DE TAXIS</w:t>
                      </w:r>
                    </w:p>
                  </w:txbxContent>
                </v:textbox>
              </v:shape>
            </w:pict>
          </mc:Fallback>
        </mc:AlternateContent>
      </w:r>
      <w:r w:rsidR="002A658B">
        <w:rPr>
          <w:noProof/>
          <w:lang w:val="es-AR" w:eastAsia="es-AR"/>
        </w:rPr>
        <w:drawing>
          <wp:anchor distT="0" distB="0" distL="114300" distR="114300" simplePos="0" relativeHeight="251665408" behindDoc="0" locked="0" layoutInCell="1" allowOverlap="1" wp14:anchorId="3942C143" wp14:editId="50FCF531">
            <wp:simplePos x="0" y="0"/>
            <wp:positionH relativeFrom="column">
              <wp:posOffset>411480</wp:posOffset>
            </wp:positionH>
            <wp:positionV relativeFrom="paragraph">
              <wp:posOffset>-274320</wp:posOffset>
            </wp:positionV>
            <wp:extent cx="2777490" cy="4206240"/>
            <wp:effectExtent l="0" t="0" r="0" b="3810"/>
            <wp:wrapNone/>
            <wp:docPr id="9" name="Picture 9" descr="C:\Users\gcejas\Downloads\GestFlotaTaxis 19-02-13 0131 FINAL 1\GestFlotaTaxis\Vista\ImgPorta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cejas\Downloads\GestFlotaTaxis 19-02-13 0131 FINAL 1\GestFlotaTaxis\Vista\ImgPortad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58B">
        <w:rPr>
          <w:noProof/>
          <w:lang w:val="es-AR" w:eastAsia="es-AR"/>
        </w:rPr>
        <w:drawing>
          <wp:anchor distT="0" distB="0" distL="114300" distR="114300" simplePos="0" relativeHeight="251664384" behindDoc="0" locked="0" layoutInCell="1" allowOverlap="1" wp14:anchorId="13572814" wp14:editId="11A9417D">
            <wp:simplePos x="0" y="0"/>
            <wp:positionH relativeFrom="column">
              <wp:posOffset>594360</wp:posOffset>
            </wp:positionH>
            <wp:positionV relativeFrom="paragraph">
              <wp:posOffset>4297680</wp:posOffset>
            </wp:positionV>
            <wp:extent cx="2777490" cy="4206240"/>
            <wp:effectExtent l="0" t="0" r="0" b="3810"/>
            <wp:wrapNone/>
            <wp:docPr id="8" name="Picture 8" descr="C:\Users\gcejas\Downloads\GestFlotaTaxis 19-02-13 0131 FINAL 1\GestFlotaTaxis\Vista\ImgPorta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cejas\Downloads\GestFlotaTaxis 19-02-13 0131 FINAL 1\GestFlotaTaxis\Vista\ImgPortad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58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542110F" wp14:editId="72952C36">
                <wp:simplePos x="0" y="0"/>
                <wp:positionH relativeFrom="column">
                  <wp:posOffset>411480</wp:posOffset>
                </wp:positionH>
                <wp:positionV relativeFrom="paragraph">
                  <wp:posOffset>-274320</wp:posOffset>
                </wp:positionV>
                <wp:extent cx="4754880" cy="420624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54F" w:rsidRDefault="0018454F">
                            <w:pPr>
                              <w:pStyle w:val="BodyText"/>
                            </w:pPr>
                          </w:p>
                          <w:p w:rsidR="0018454F" w:rsidRDefault="0018454F">
                            <w:pPr>
                              <w:pStyle w:val="BodyText"/>
                            </w:pPr>
                          </w:p>
                          <w:p w:rsidR="0018454F" w:rsidRDefault="0018454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2.4pt;margin-top:-21.6pt;width:374.4pt;height:3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" o:allowincell="f" strokecolor="black [3213]">
                <v:textbox>
                  <w:txbxContent>
                    <w:p w:rsidR="0018454F" w:rsidRDefault="0018454F">
                      <w:pPr>
                        <w:pStyle w:val="BodyText"/>
                      </w:pPr>
                    </w:p>
                    <w:p w:rsidR="0018454F" w:rsidRDefault="0018454F">
                      <w:pPr>
                        <w:pStyle w:val="BodyText"/>
                      </w:pPr>
                    </w:p>
                    <w:p w:rsidR="0018454F" w:rsidRDefault="0018454F"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658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CE038F" wp14:editId="7D6B6D2C">
                <wp:simplePos x="0" y="0"/>
                <wp:positionH relativeFrom="column">
                  <wp:posOffset>-45720</wp:posOffset>
                </wp:positionH>
                <wp:positionV relativeFrom="paragraph">
                  <wp:posOffset>-274320</wp:posOffset>
                </wp:positionV>
                <wp:extent cx="365760" cy="420624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54F" w:rsidRPr="00CE2E48" w:rsidRDefault="002A344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sz w:val="16"/>
                                <w:lang w:val="es-AR"/>
                              </w:rPr>
                            </w:pPr>
                            <w:r w:rsidRPr="00CE2E48">
                              <w:rPr>
                                <w:rFonts w:ascii="Tahoma" w:hAnsi="Tahoma"/>
                                <w:b/>
                                <w:sz w:val="16"/>
                                <w:lang w:val="es-AR"/>
                              </w:rPr>
                              <w:t>SISTEMA GESTION FLOTA DE TAXIS – TRYPEP SISTEMAS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.6pt;margin-top:-21.6pt;width:28.8pt;height:33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" o:allowincell="f" strokecolor="black [3213]">
                <v:textbox style="layout-flow:vertical">
                  <w:txbxContent>
                    <w:p w:rsidR="0018454F" w:rsidRPr="00CE2E48" w:rsidRDefault="002A3444">
                      <w:pPr>
                        <w:jc w:val="center"/>
                        <w:rPr>
                          <w:rFonts w:ascii="Tahoma" w:hAnsi="Tahoma"/>
                          <w:b/>
                          <w:sz w:val="16"/>
                          <w:lang w:val="es-AR"/>
                        </w:rPr>
                      </w:pPr>
                      <w:r w:rsidRPr="00CE2E48">
                        <w:rPr>
                          <w:rFonts w:ascii="Tahoma" w:hAnsi="Tahoma"/>
                          <w:b/>
                          <w:sz w:val="16"/>
                          <w:lang w:val="es-AR"/>
                        </w:rPr>
                        <w:t>SISTEMA GESTION FLOTA DE TAXIS – TRYPEP SISTEMAS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658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48243A" wp14:editId="73A286A1">
                <wp:simplePos x="0" y="0"/>
                <wp:positionH relativeFrom="column">
                  <wp:posOffset>5074920</wp:posOffset>
                </wp:positionH>
                <wp:positionV relativeFrom="paragraph">
                  <wp:posOffset>-274320</wp:posOffset>
                </wp:positionV>
                <wp:extent cx="365760" cy="420624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444" w:rsidRPr="00CE2E48" w:rsidRDefault="002A3444" w:rsidP="002A344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sz w:val="16"/>
                                <w:lang w:val="es-AR"/>
                              </w:rPr>
                            </w:pPr>
                            <w:r w:rsidRPr="00CE2E48">
                              <w:rPr>
                                <w:rFonts w:ascii="Tahoma" w:hAnsi="Tahoma"/>
                                <w:b/>
                                <w:sz w:val="16"/>
                                <w:lang w:val="es-AR"/>
                              </w:rPr>
                              <w:t>SISTEMA GESTION FLOTA DE TAXIS – TRYPEP SISTEMAS</w:t>
                            </w:r>
                          </w:p>
                          <w:p w:rsidR="0018454F" w:rsidRPr="002A3444" w:rsidRDefault="0018454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99.6pt;margin-top:-21.6pt;width:28.8pt;height:3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" o:allowincell="f" strokecolor="black [3213]">
                <v:textbox style="layout-flow:vertical">
                  <w:txbxContent>
                    <w:p w:rsidR="002A3444" w:rsidRPr="00CE2E48" w:rsidRDefault="002A3444" w:rsidP="002A3444">
                      <w:pPr>
                        <w:jc w:val="center"/>
                        <w:rPr>
                          <w:rFonts w:ascii="Tahoma" w:hAnsi="Tahoma"/>
                          <w:b/>
                          <w:sz w:val="16"/>
                          <w:lang w:val="es-AR"/>
                        </w:rPr>
                      </w:pPr>
                      <w:r w:rsidRPr="00CE2E48">
                        <w:rPr>
                          <w:rFonts w:ascii="Tahoma" w:hAnsi="Tahoma"/>
                          <w:b/>
                          <w:sz w:val="16"/>
                          <w:lang w:val="es-AR"/>
                        </w:rPr>
                        <w:t>SISTEMA GESTION FLOTA DE TAXIS – TRYPEP SISTEMAS</w:t>
                      </w:r>
                    </w:p>
                    <w:p w:rsidR="0018454F" w:rsidRPr="002A3444" w:rsidRDefault="0018454F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658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D13CC38" wp14:editId="3B8E5264">
                <wp:simplePos x="0" y="0"/>
                <wp:positionH relativeFrom="column">
                  <wp:posOffset>594360</wp:posOffset>
                </wp:positionH>
                <wp:positionV relativeFrom="paragraph">
                  <wp:posOffset>4297680</wp:posOffset>
                </wp:positionV>
                <wp:extent cx="4297680" cy="4206240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54F" w:rsidRDefault="0018454F">
                            <w:pPr>
                              <w:pStyle w:val="BodyText"/>
                            </w:pPr>
                          </w:p>
                          <w:p w:rsidR="0018454F" w:rsidRDefault="0018454F">
                            <w:pPr>
                              <w:pStyle w:val="BodyText"/>
                            </w:pPr>
                          </w:p>
                          <w:p w:rsidR="0018454F" w:rsidRDefault="0018454F">
                            <w:pPr>
                              <w:pStyle w:val="BodyText"/>
                            </w:pPr>
                          </w:p>
                          <w:p w:rsidR="0018454F" w:rsidRDefault="001845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46.8pt;margin-top:338.4pt;width:338.4pt;height:3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" o:allowincell="f" strokecolor="black [3213]">
                <v:textbox>
                  <w:txbxContent>
                    <w:p w:rsidR="0018454F" w:rsidRDefault="0018454F">
                      <w:pPr>
                        <w:pStyle w:val="BodyText"/>
                      </w:pPr>
                    </w:p>
                    <w:p w:rsidR="0018454F" w:rsidRDefault="0018454F">
                      <w:pPr>
                        <w:pStyle w:val="BodyText"/>
                      </w:pPr>
                    </w:p>
                    <w:p w:rsidR="0018454F" w:rsidRDefault="0018454F">
                      <w:pPr>
                        <w:pStyle w:val="BodyText"/>
                      </w:pPr>
                    </w:p>
                    <w:p w:rsidR="0018454F" w:rsidRDefault="0018454F"/>
                  </w:txbxContent>
                </v:textbox>
                <w10:wrap type="topAndBottom"/>
              </v:shape>
            </w:pict>
          </mc:Fallback>
        </mc:AlternateContent>
      </w:r>
      <w:r w:rsidR="00805117">
        <w:tab/>
      </w:r>
      <w:bookmarkStart w:id="0" w:name="_GoBack"/>
      <w:bookmarkEnd w:id="0"/>
    </w:p>
    <w:sectPr w:rsidR="0018454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17"/>
    <w:rsid w:val="0018454F"/>
    <w:rsid w:val="002614C8"/>
    <w:rsid w:val="002A3444"/>
    <w:rsid w:val="002A658B"/>
    <w:rsid w:val="00464597"/>
    <w:rsid w:val="007B29C6"/>
    <w:rsid w:val="00805117"/>
    <w:rsid w:val="00CE2E48"/>
    <w:rsid w:val="00E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E48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Tahoma" w:hAnsi="Tahoma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E48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Tahoma" w:hAnsi="Tahoma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ejas\AppData\Roaming\Microsoft\Templates\CD-DVD%20case%20inser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68557-742A-423C-80A3-8818CE54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CD-DVD case inserts.dot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Cejas</dc:creator>
  <cp:lastModifiedBy>Guillermo Cejas</cp:lastModifiedBy>
  <cp:revision>2</cp:revision>
  <cp:lastPrinted>2013-02-19T20:30:00Z</cp:lastPrinted>
  <dcterms:created xsi:type="dcterms:W3CDTF">2013-02-19T21:03:00Z</dcterms:created>
  <dcterms:modified xsi:type="dcterms:W3CDTF">2013-02-19T21:03:00Z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TC010129851033</vt:lpwstr>
  </property>
</Properties>
</file>